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1B0EC6">
      <w:pPr>
        <w:pStyle w:val="Title"/>
      </w:pPr>
      <w:r>
        <w:t>Report for Homework 1</w:t>
      </w:r>
    </w:p>
    <w:p w:rsidR="001B0EC6" w:rsidRPr="001B0EC6" w:rsidRDefault="001B0EC6">
      <w:pPr>
        <w:pStyle w:val="Title"/>
        <w:rPr>
          <w:sz w:val="44"/>
        </w:rPr>
      </w:pPr>
      <w:r w:rsidRPr="001B0EC6">
        <w:rPr>
          <w:sz w:val="44"/>
        </w:rPr>
        <w:t>COP 4610</w:t>
      </w:r>
    </w:p>
    <w:p w:rsidR="001B0EC6" w:rsidRPr="001B0EC6" w:rsidRDefault="001B0EC6">
      <w:pPr>
        <w:pStyle w:val="Title"/>
        <w:rPr>
          <w:sz w:val="44"/>
        </w:rPr>
      </w:pPr>
      <w:r w:rsidRPr="001B0EC6">
        <w:rPr>
          <w:sz w:val="44"/>
        </w:rPr>
        <w:t>Jose Toledo and Jasmine Batten</w:t>
      </w:r>
    </w:p>
    <w:p w:rsidR="00855982" w:rsidRPr="00855982" w:rsidRDefault="001B0EC6" w:rsidP="00855982">
      <w:pPr>
        <w:pStyle w:val="Heading1"/>
      </w:pPr>
      <w:r>
        <w:t>Screenshot #1: Version (</w:t>
      </w:r>
      <w:proofErr w:type="spellStart"/>
      <w:r w:rsidRPr="001B0EC6">
        <w:rPr>
          <w:rFonts w:ascii="Consolas" w:hAnsi="Consolas"/>
          <w:b w:val="0"/>
          <w:smallCaps w:val="0"/>
        </w:rPr>
        <w:t>uname</w:t>
      </w:r>
      <w:proofErr w:type="spellEnd"/>
      <w:r w:rsidRPr="001B0EC6">
        <w:rPr>
          <w:rFonts w:ascii="Consolas" w:hAnsi="Consolas"/>
          <w:b w:val="0"/>
          <w:smallCaps w:val="0"/>
        </w:rPr>
        <w:t xml:space="preserve"> -a</w:t>
      </w:r>
      <w:r>
        <w:t>)</w:t>
      </w:r>
    </w:p>
    <w:p w:rsidR="00855982" w:rsidRDefault="001B0EC6" w:rsidP="001B0EC6">
      <w:r>
        <w:rPr>
          <w:noProof/>
        </w:rPr>
        <w:drawing>
          <wp:inline distT="0" distB="0" distL="0" distR="0">
            <wp:extent cx="2539907" cy="19049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ame screenshot #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907" cy="19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C6" w:rsidRDefault="001B0EC6" w:rsidP="001B0EC6"/>
    <w:p w:rsidR="001B0EC6" w:rsidRDefault="001B0EC6" w:rsidP="001B0EC6">
      <w:pPr>
        <w:pStyle w:val="Heading1"/>
      </w:pPr>
      <w:r>
        <w:t>Screenshot #2: Module testing (</w:t>
      </w:r>
      <w:proofErr w:type="spellStart"/>
      <w:r w:rsidRPr="001B0EC6">
        <w:rPr>
          <w:rFonts w:ascii="Consolas" w:hAnsi="Consolas"/>
          <w:b w:val="0"/>
          <w:smallCaps w:val="0"/>
        </w:rPr>
        <w:t>lsmod</w:t>
      </w:r>
      <w:proofErr w:type="spellEnd"/>
      <w:r>
        <w:t>)</w:t>
      </w:r>
    </w:p>
    <w:p w:rsidR="001B0EC6" w:rsidRDefault="001B0EC6" w:rsidP="001B0EC6"/>
    <w:p w:rsidR="001B0EC6" w:rsidRDefault="001B0EC6" w:rsidP="001B0EC6"/>
    <w:p w:rsidR="001B0EC6" w:rsidRDefault="001B0EC6" w:rsidP="001B0EC6"/>
    <w:p w:rsidR="001B0EC6" w:rsidRDefault="001B0EC6" w:rsidP="001B0EC6">
      <w:pPr>
        <w:pStyle w:val="Heading1"/>
      </w:pPr>
      <w:r>
        <w:t xml:space="preserve">Screenshot #3: Module testing </w:t>
      </w:r>
      <w:r>
        <w:t>(</w:t>
      </w:r>
      <w:proofErr w:type="spellStart"/>
      <w:r>
        <w:rPr>
          <w:rFonts w:ascii="Consolas" w:hAnsi="Consolas"/>
          <w:b w:val="0"/>
          <w:smallCaps w:val="0"/>
        </w:rPr>
        <w:t>dmesg|tail</w:t>
      </w:r>
      <w:proofErr w:type="spellEnd"/>
      <w:r>
        <w:t>)</w:t>
      </w:r>
    </w:p>
    <w:p w:rsidR="001B0EC6" w:rsidRDefault="001B0EC6" w:rsidP="001B0EC6"/>
    <w:p w:rsidR="001B0EC6" w:rsidRDefault="001B0EC6" w:rsidP="001B0EC6"/>
    <w:p w:rsidR="001B0EC6" w:rsidRDefault="001B0EC6" w:rsidP="001B0EC6">
      <w:pPr>
        <w:pStyle w:val="Heading1"/>
      </w:pPr>
      <w:r>
        <w:t>Screen</w:t>
      </w:r>
      <w:bookmarkStart w:id="0" w:name="_GoBack"/>
      <w:bookmarkEnd w:id="0"/>
      <w:r>
        <w:t xml:space="preserve">shot #4: Removing module </w:t>
      </w:r>
      <w:r>
        <w:t>(</w:t>
      </w:r>
      <w:proofErr w:type="spellStart"/>
      <w:r>
        <w:rPr>
          <w:rFonts w:ascii="Consolas" w:hAnsi="Consolas"/>
          <w:b w:val="0"/>
          <w:smallCaps w:val="0"/>
        </w:rPr>
        <w:t>dmesg|tail</w:t>
      </w:r>
      <w:proofErr w:type="spellEnd"/>
      <w:r>
        <w:t>)</w:t>
      </w:r>
    </w:p>
    <w:p w:rsidR="001B0EC6" w:rsidRDefault="001B0EC6" w:rsidP="001B0EC6"/>
    <w:p w:rsidR="001B0EC6" w:rsidRDefault="001B0EC6" w:rsidP="001B0EC6"/>
    <w:p w:rsidR="001B0EC6" w:rsidRDefault="001B0EC6" w:rsidP="001B0EC6">
      <w:pPr>
        <w:pStyle w:val="Heading1"/>
      </w:pPr>
      <w:r>
        <w:lastRenderedPageBreak/>
        <w:t xml:space="preserve">Screenshot #5: Removing module </w:t>
      </w:r>
      <w:r>
        <w:t>(</w:t>
      </w:r>
      <w:proofErr w:type="spellStart"/>
      <w:r w:rsidRPr="001B0EC6">
        <w:rPr>
          <w:rFonts w:ascii="Consolas" w:hAnsi="Consolas"/>
          <w:b w:val="0"/>
          <w:smallCaps w:val="0"/>
        </w:rPr>
        <w:t>lsmod</w:t>
      </w:r>
      <w:proofErr w:type="spellEnd"/>
      <w:r>
        <w:t>)</w:t>
      </w:r>
    </w:p>
    <w:p w:rsidR="001B0EC6" w:rsidRDefault="001B0EC6" w:rsidP="001B0EC6"/>
    <w:p w:rsidR="001B0EC6" w:rsidRDefault="001B0EC6" w:rsidP="001B0EC6"/>
    <w:p w:rsidR="001B0EC6" w:rsidRDefault="001B0EC6" w:rsidP="001B0EC6"/>
    <w:p w:rsidR="001B0EC6" w:rsidRDefault="001B0EC6" w:rsidP="001B0EC6">
      <w:pPr>
        <w:pStyle w:val="Heading1"/>
      </w:pPr>
      <w:r>
        <w:t xml:space="preserve">Screenshot #6: System call testing </w:t>
      </w:r>
      <w:r>
        <w:t>(</w:t>
      </w:r>
      <w:proofErr w:type="spellStart"/>
      <w:r>
        <w:rPr>
          <w:rFonts w:ascii="Consolas" w:hAnsi="Consolas"/>
          <w:b w:val="0"/>
          <w:smallCaps w:val="0"/>
        </w:rPr>
        <w:t>dmesg|tail</w:t>
      </w:r>
      <w:proofErr w:type="spellEnd"/>
      <w:r>
        <w:t>)</w:t>
      </w:r>
    </w:p>
    <w:p w:rsidR="001B0EC6" w:rsidRPr="001B0EC6" w:rsidRDefault="001B0EC6" w:rsidP="001B0EC6">
      <w:r>
        <w:rPr>
          <w:noProof/>
        </w:rPr>
        <w:drawing>
          <wp:inline distT="0" distB="0" distL="0" distR="0">
            <wp:extent cx="3057525" cy="2293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dmesg tail work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237" cy="22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C6" w:rsidRPr="001B0EC6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383" w:rsidRDefault="008D3383" w:rsidP="00855982">
      <w:pPr>
        <w:spacing w:after="0" w:line="240" w:lineRule="auto"/>
      </w:pPr>
      <w:r>
        <w:separator/>
      </w:r>
    </w:p>
  </w:endnote>
  <w:endnote w:type="continuationSeparator" w:id="0">
    <w:p w:rsidR="008D3383" w:rsidRDefault="008D338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383" w:rsidRDefault="008D3383" w:rsidP="00855982">
      <w:pPr>
        <w:spacing w:after="0" w:line="240" w:lineRule="auto"/>
      </w:pPr>
      <w:r>
        <w:separator/>
      </w:r>
    </w:p>
  </w:footnote>
  <w:footnote w:type="continuationSeparator" w:id="0">
    <w:p w:rsidR="008D3383" w:rsidRDefault="008D338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C6"/>
    <w:rsid w:val="001B0EC6"/>
    <w:rsid w:val="001D4362"/>
    <w:rsid w:val="007833A7"/>
    <w:rsid w:val="00855982"/>
    <w:rsid w:val="008D3383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D92E"/>
  <w15:chartTrackingRefBased/>
  <w15:docId w15:val="{45E06EA6-F3DB-42B9-95BF-2C78BD94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att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2D"/>
    <w:rsid w:val="0088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5E5BE03B4B464DA3B452AE8E2A95D1">
    <w:name w:val="C65E5BE03B4B464DA3B452AE8E2A95D1"/>
  </w:style>
  <w:style w:type="paragraph" w:customStyle="1" w:styleId="2F16BF6061D44047AC7F88F4E6E07A92">
    <w:name w:val="2F16BF6061D44047AC7F88F4E6E07A92"/>
  </w:style>
  <w:style w:type="paragraph" w:customStyle="1" w:styleId="81BD0138880540B1ABAE58E22C3FB066">
    <w:name w:val="81BD0138880540B1ABAE58E22C3FB0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Jasmine Batten</dc:creator>
  <cp:lastModifiedBy>Jasmine Batten</cp:lastModifiedBy>
  <cp:revision>1</cp:revision>
  <dcterms:created xsi:type="dcterms:W3CDTF">2018-09-10T17:19:00Z</dcterms:created>
  <dcterms:modified xsi:type="dcterms:W3CDTF">2018-09-10T17:27:00Z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